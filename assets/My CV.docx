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 w:rsidR="003D1B71" w14:paraId="631A5D4D" w14:textId="77777777" w:rsidTr="00A158B7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14:paraId="42F24F7D" w14:textId="77777777" w:rsidR="003D1B71" w:rsidRDefault="00231F4C" w:rsidP="003D1B71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28C587F" wp14:editId="3D2BEEBB">
                  <wp:simplePos x="0" y="0"/>
                  <wp:positionH relativeFrom="column">
                    <wp:posOffset>265430</wp:posOffset>
                  </wp:positionH>
                  <wp:positionV relativeFrom="paragraph">
                    <wp:posOffset>-713105</wp:posOffset>
                  </wp:positionV>
                  <wp:extent cx="1905000" cy="1699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.jpg"/>
                          <pic:cNvPicPr/>
                        </pic:nvPicPr>
                        <pic:blipFill rotWithShape="1">
                          <a:blip r:embed="rId10"/>
                          <a:srcRect b="9442"/>
                          <a:stretch/>
                        </pic:blipFill>
                        <pic:spPr bwMode="auto">
                          <a:xfrm>
                            <a:off x="0" y="0"/>
                            <a:ext cx="1905000" cy="16992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14:paraId="64E03391" w14:textId="77777777" w:rsidR="003D1B71" w:rsidRPr="00FF2B57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  <w:sz w:val="36"/>
                <w:szCs w:val="36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14:paraId="0827349F" w14:textId="77777777" w:rsidR="003D1B71" w:rsidRPr="00FF2B57" w:rsidRDefault="00231F4C" w:rsidP="00310F17">
            <w:pPr>
              <w:pStyle w:val="Title"/>
              <w:rPr>
                <w:rFonts w:asciiTheme="minorHAnsi" w:hAnsiTheme="minorHAnsi" w:cstheme="minorHAnsi"/>
                <w:sz w:val="36"/>
                <w:szCs w:val="36"/>
              </w:rPr>
            </w:pPr>
            <w:r w:rsidRPr="00FF2B57">
              <w:rPr>
                <w:rFonts w:asciiTheme="minorHAnsi" w:hAnsiTheme="minorHAnsi" w:cstheme="minorHAnsi"/>
                <w:sz w:val="36"/>
                <w:szCs w:val="36"/>
              </w:rPr>
              <w:t>Reynaldo D. Valdez</w:t>
            </w:r>
            <w:r w:rsidR="003D1B71" w:rsidRPr="00FF2B57">
              <w:rPr>
                <w:rFonts w:asciiTheme="minorHAnsi" w:hAnsiTheme="minorHAnsi" w:cstheme="minorHAnsi"/>
                <w:sz w:val="36"/>
                <w:szCs w:val="36"/>
              </w:rPr>
              <w:br/>
            </w:r>
          </w:p>
        </w:tc>
      </w:tr>
      <w:tr w:rsidR="003D1B71" w14:paraId="084C93EE" w14:textId="77777777" w:rsidTr="00A158B7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14:paraId="057A2CE4" w14:textId="77777777" w:rsidR="003D1B71" w:rsidRDefault="003D1B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B18D91B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sdt>
            <w:sdtPr>
              <w:rPr>
                <w:rFonts w:asciiTheme="minorHAnsi" w:hAnsiTheme="minorHAnsi" w:cstheme="minorHAnsi"/>
                <w:b w:val="0"/>
                <w:color w:val="0072C7"/>
                <w:sz w:val="20"/>
              </w:rPr>
              <w:id w:val="1196195576"/>
              <w:placeholder>
                <w:docPart w:val="2F0E5338BEEA4E848D3491A867A1B5A4"/>
              </w:placeholder>
              <w:temporary/>
              <w:showingPlcHdr/>
              <w15:appearance w15:val="hidden"/>
            </w:sdtPr>
            <w:sdtContent>
              <w:p w14:paraId="434DB614" w14:textId="77777777" w:rsidR="003D1B71" w:rsidRPr="00FF2B57" w:rsidRDefault="003D1B71" w:rsidP="00AC6C7E">
                <w:pPr>
                  <w:pStyle w:val="Heading2"/>
                  <w:rPr>
                    <w:rFonts w:asciiTheme="minorHAnsi" w:hAnsiTheme="minorHAnsi" w:cstheme="minorHAnsi"/>
                    <w:b w:val="0"/>
                    <w:color w:val="0072C7"/>
                    <w:sz w:val="20"/>
                  </w:rPr>
                </w:pPr>
                <w:r w:rsidRPr="00FF2B57">
                  <w:rPr>
                    <w:rFonts w:asciiTheme="minorHAnsi" w:hAnsiTheme="minorHAnsi" w:cstheme="minorHAnsi"/>
                    <w:b w:val="0"/>
                    <w:sz w:val="20"/>
                  </w:rPr>
                  <w:t>Experience</w:t>
                </w:r>
              </w:p>
            </w:sdtContent>
          </w:sdt>
          <w:p w14:paraId="0A989ED5" w14:textId="77777777" w:rsidR="00A7775F" w:rsidRPr="001105E9" w:rsidRDefault="00A7775F" w:rsidP="00A7775F">
            <w:pPr>
              <w:pStyle w:val="Dates"/>
              <w:rPr>
                <w:rFonts w:ascii="Calibri" w:hAnsi="Calibri" w:cs="Calibri"/>
                <w:sz w:val="20"/>
              </w:rPr>
            </w:pPr>
            <w:r w:rsidRPr="001105E9">
              <w:rPr>
                <w:rFonts w:ascii="Calibri" w:hAnsi="Calibri" w:cs="Calibri"/>
                <w:sz w:val="20"/>
              </w:rPr>
              <w:t>December 2019-Up to present</w:t>
            </w:r>
          </w:p>
          <w:p w14:paraId="1C12138B" w14:textId="77777777" w:rsidR="00A7775F" w:rsidRPr="001105E9" w:rsidRDefault="00A7775F" w:rsidP="00A7775F">
            <w:pPr>
              <w:pStyle w:val="Experience"/>
              <w:rPr>
                <w:rFonts w:ascii="Calibri" w:hAnsi="Calibri" w:cs="Calibri"/>
                <w:sz w:val="20"/>
                <w:szCs w:val="20"/>
              </w:rPr>
            </w:pPr>
            <w:r w:rsidRPr="001105E9">
              <w:rPr>
                <w:rFonts w:ascii="Calibri" w:hAnsi="Calibri" w:cs="Calibri"/>
                <w:sz w:val="20"/>
                <w:szCs w:val="20"/>
              </w:rPr>
              <w:t xml:space="preserve">Operations Lead </w:t>
            </w:r>
            <w:r w:rsidRPr="001105E9">
              <w:rPr>
                <w:rStyle w:val="Strong"/>
                <w:rFonts w:ascii="Calibri" w:hAnsi="Calibri" w:cs="Calibri"/>
                <w:sz w:val="20"/>
                <w:szCs w:val="20"/>
              </w:rPr>
              <w:t>•</w:t>
            </w:r>
            <w:r w:rsidRPr="001105E9">
              <w:rPr>
                <w:rFonts w:ascii="Calibri" w:hAnsi="Calibri" w:cs="Calibri"/>
                <w:sz w:val="20"/>
                <w:szCs w:val="20"/>
              </w:rPr>
              <w:t xml:space="preserve"> Fujitsu Philippines</w:t>
            </w:r>
          </w:p>
          <w:p w14:paraId="51DDF504" w14:textId="20806171" w:rsidR="00424847" w:rsidRPr="00FF2B57" w:rsidRDefault="00424847" w:rsidP="00424847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Operations Management:</w:t>
            </w:r>
          </w:p>
          <w:p w14:paraId="5D5E7C7D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Lead and oversee service delivery and rollout of end-user computing services.</w:t>
            </w:r>
          </w:p>
          <w:p w14:paraId="0CDA9EDB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Managing team of End User Support Engineers to ensure tickets are resolved in a timely according to SLA.</w:t>
            </w:r>
          </w:p>
          <w:p w14:paraId="3A0CEA10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Provide high-level escalation and troubleshooting support for any technical issues for VIP users.</w:t>
            </w:r>
          </w:p>
          <w:p w14:paraId="1C7C2BA0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Actively encourage an environment that supports teamwork, cooperation &amp; performance excellence</w:t>
            </w:r>
          </w:p>
          <w:p w14:paraId="62A25B5C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Engages with internal and external customers to develop a clear understanding of their requirements necessary for continual support improvement throughout the support area.</w:t>
            </w:r>
          </w:p>
          <w:p w14:paraId="1EE5E040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Reviews all known operations processes and ensures it is documented.</w:t>
            </w:r>
          </w:p>
          <w:p w14:paraId="73D8C28D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Ensures team complies with all standard support and customer processes.</w:t>
            </w:r>
          </w:p>
          <w:p w14:paraId="5DAC8A1D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Weekly review of operational dashboard and management of service delivery issues.</w:t>
            </w:r>
          </w:p>
          <w:p w14:paraId="3F3B7425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Assist account in the creation, monitoring, measurement, and analysis of standardized processes</w:t>
            </w:r>
          </w:p>
          <w:p w14:paraId="66E381B6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Participate in cross-functional meetings to review information received from operational support functions - and partner to define action plans that resolve issues and drive continuous improvement</w:t>
            </w:r>
          </w:p>
          <w:p w14:paraId="40F40DE4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Provide support/input to weekly and/or monthly Key Performance Indicator (KPI) reports and review meetings</w:t>
            </w:r>
          </w:p>
          <w:p w14:paraId="6DC5B772" w14:textId="77777777" w:rsidR="00424847" w:rsidRPr="0070435A" w:rsidRDefault="00424847" w:rsidP="00424847">
            <w:pPr>
              <w:pStyle w:val="Dates"/>
              <w:rPr>
                <w:rFonts w:cstheme="minorHAnsi"/>
                <w:sz w:val="20"/>
              </w:rPr>
            </w:pPr>
            <w:r w:rsidRPr="0070435A">
              <w:rPr>
                <w:rFonts w:cstheme="minorHAnsi"/>
                <w:sz w:val="20"/>
              </w:rPr>
              <w:t>People Management:</w:t>
            </w:r>
          </w:p>
          <w:p w14:paraId="551B8587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Assist staff with establishing and attaining career development goals</w:t>
            </w:r>
          </w:p>
          <w:p w14:paraId="1BDE624A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Ensure that employee training is effectively conducted for all positions throughout assigned areas of responsibility</w:t>
            </w:r>
          </w:p>
          <w:p w14:paraId="3D6D66FB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Conduct formal appraisals and performance reviews</w:t>
            </w:r>
          </w:p>
          <w:p w14:paraId="29148A92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Ensures continual training and personal development in line with organization policy and guidelines.</w:t>
            </w:r>
          </w:p>
          <w:p w14:paraId="1414BF49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Ensures effective communication of company policies to the entire team.</w:t>
            </w:r>
          </w:p>
          <w:p w14:paraId="7AFB087E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t>Monitors and ensure the success of CSAT (Customer Satisfaction)</w:t>
            </w:r>
          </w:p>
          <w:p w14:paraId="54B49A60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  <w:r w:rsidRPr="00FF2B57">
              <w:rPr>
                <w:rFonts w:cstheme="minorHAnsi"/>
                <w:b w:val="0"/>
                <w:sz w:val="20"/>
              </w:rPr>
              <w:lastRenderedPageBreak/>
              <w:t>Conducts a regular meeting with the TLs to review Service Level Issues and Risks.</w:t>
            </w:r>
          </w:p>
          <w:p w14:paraId="3FCC8D9D" w14:textId="77777777" w:rsidR="00424847" w:rsidRPr="00FF2B57" w:rsidRDefault="00424847" w:rsidP="00424847">
            <w:pPr>
              <w:pStyle w:val="Dates"/>
              <w:rPr>
                <w:rFonts w:cstheme="minorHAnsi"/>
                <w:b w:val="0"/>
                <w:sz w:val="20"/>
              </w:rPr>
            </w:pPr>
          </w:p>
          <w:p w14:paraId="680FCA63" w14:textId="2F93450B" w:rsidR="003D1B71" w:rsidRPr="00FF2B57" w:rsidRDefault="0046416C" w:rsidP="00424847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February 201</w:t>
            </w:r>
            <w:r w:rsidR="007A1D49" w:rsidRPr="00FF2B57">
              <w:rPr>
                <w:rFonts w:cstheme="minorHAnsi"/>
                <w:sz w:val="20"/>
              </w:rPr>
              <w:t>5</w:t>
            </w:r>
            <w:r w:rsidR="003D1B71" w:rsidRPr="00FF2B57">
              <w:rPr>
                <w:rFonts w:cstheme="minorHAnsi"/>
                <w:sz w:val="20"/>
              </w:rPr>
              <w:t>–</w:t>
            </w:r>
            <w:r w:rsidRPr="00FF2B57">
              <w:rPr>
                <w:rFonts w:cstheme="minorHAnsi"/>
                <w:sz w:val="20"/>
              </w:rPr>
              <w:t>December 2019</w:t>
            </w:r>
          </w:p>
          <w:p w14:paraId="40D43313" w14:textId="4CA7131C" w:rsidR="003D1B71" w:rsidRPr="00FF2B57" w:rsidRDefault="00BE1A6A" w:rsidP="00AC6C7E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Service De</w:t>
            </w:r>
            <w:r w:rsidR="00BE02EF" w:rsidRPr="00FF2B57">
              <w:rPr>
                <w:rFonts w:cstheme="minorHAnsi"/>
                <w:sz w:val="20"/>
                <w:szCs w:val="20"/>
              </w:rPr>
              <w:t>sk Team</w:t>
            </w:r>
            <w:r w:rsidRPr="00FF2B57">
              <w:rPr>
                <w:rFonts w:cstheme="minorHAnsi"/>
                <w:sz w:val="20"/>
                <w:szCs w:val="20"/>
              </w:rPr>
              <w:t xml:space="preserve"> Lead </w:t>
            </w:r>
            <w:r w:rsidR="003D1B71"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="003D1B71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Fonts w:cstheme="minorHAnsi"/>
                <w:sz w:val="20"/>
                <w:szCs w:val="20"/>
              </w:rPr>
              <w:t>Fujitsu Philippines</w:t>
            </w:r>
          </w:p>
          <w:p w14:paraId="14150E3E" w14:textId="77777777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Conduct regular one-on-ones with direct reports to review individual performance, and offer on-going developmental coaching</w:t>
            </w:r>
          </w:p>
          <w:p w14:paraId="06D025E9" w14:textId="3A12EC13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 xml:space="preserve">Supervise the </w:t>
            </w:r>
            <w:r w:rsidR="001F30FD"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day-to-day</w:t>
            </w: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 xml:space="preserve"> tasks for Service Desk Agent and the monitoring of the call management queues for Incidents, and Change Requests.</w:t>
            </w:r>
          </w:p>
          <w:p w14:paraId="7A4B16C2" w14:textId="77777777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Provide the first point of escalation for team members and working with other support leaders to effect seamless handover of information and customer calls.</w:t>
            </w:r>
          </w:p>
          <w:p w14:paraId="2DB51CBE" w14:textId="77777777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Documentation of Processes, Procedures, Guides and Work Instructions for performing specific tasks.</w:t>
            </w:r>
          </w:p>
          <w:p w14:paraId="181C8010" w14:textId="77777777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Awareness and adherence to Fujitsu’s service delivery processes and methods.</w:t>
            </w:r>
          </w:p>
          <w:p w14:paraId="1869B3E4" w14:textId="77777777" w:rsidR="002F47F1" w:rsidRPr="002F47F1" w:rsidRDefault="002F47F1" w:rsidP="002F47F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Produce accurate, concise and timely reports as required, including:</w:t>
            </w:r>
          </w:p>
          <w:p w14:paraId="2A26EFA5" w14:textId="77777777" w:rsidR="002F47F1" w:rsidRPr="002F47F1" w:rsidRDefault="002F47F1" w:rsidP="002F47F1">
            <w:pPr>
              <w:widowControl/>
              <w:autoSpaceDE/>
              <w:autoSpaceDN/>
              <w:adjustRightInd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SLA reports, Incident reports, weekly and monthly reports, staff productivity and activity reports.</w:t>
            </w:r>
          </w:p>
          <w:p w14:paraId="32C46129" w14:textId="77777777" w:rsidR="002F47F1" w:rsidRPr="002F47F1" w:rsidRDefault="002F47F1" w:rsidP="002F47F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Regular interaction with the Account "team" to ensure clarity and awareness of all activities and plans.</w:t>
            </w:r>
          </w:p>
          <w:p w14:paraId="32D04207" w14:textId="77777777" w:rsidR="002F47F1" w:rsidRPr="002F47F1" w:rsidRDefault="002F47F1" w:rsidP="002F47F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Providing admin support &amp; On/Offboarding support to support groups for newly hire and exiting one.</w:t>
            </w:r>
          </w:p>
          <w:p w14:paraId="7A81E21A" w14:textId="77777777" w:rsidR="002F47F1" w:rsidRPr="002F47F1" w:rsidRDefault="002F47F1" w:rsidP="002F47F1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POC to Evaluate service response time and analyze occupants’ service request trends and suggestions</w:t>
            </w:r>
          </w:p>
          <w:p w14:paraId="14318339" w14:textId="63CBFE4C" w:rsidR="003D1B71" w:rsidRPr="00FF2B57" w:rsidRDefault="0046416C" w:rsidP="00AC6C7E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March 2014</w:t>
            </w:r>
            <w:r w:rsidR="003D1B71" w:rsidRPr="00FF2B57">
              <w:rPr>
                <w:rFonts w:cstheme="minorHAnsi"/>
                <w:sz w:val="20"/>
              </w:rPr>
              <w:t>–</w:t>
            </w:r>
            <w:r w:rsidRPr="00FF2B57">
              <w:rPr>
                <w:rFonts w:cstheme="minorHAnsi"/>
                <w:sz w:val="20"/>
              </w:rPr>
              <w:t>February 201</w:t>
            </w:r>
            <w:r w:rsidR="009C39A3" w:rsidRPr="00FF2B57">
              <w:rPr>
                <w:rFonts w:cstheme="minorHAnsi"/>
                <w:sz w:val="20"/>
              </w:rPr>
              <w:t>5</w:t>
            </w:r>
          </w:p>
          <w:p w14:paraId="4A83DF26" w14:textId="77777777" w:rsidR="003D1B71" w:rsidRPr="00FF2B57" w:rsidRDefault="00BE1A6A" w:rsidP="00AC6C7E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Senior Service Desk Agent</w:t>
            </w:r>
            <w:r w:rsidR="003D1B71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="003D1B71"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="003D1B71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Fonts w:cstheme="minorHAnsi"/>
                <w:sz w:val="20"/>
                <w:szCs w:val="20"/>
              </w:rPr>
              <w:t>Fujitsu Philippines</w:t>
            </w:r>
          </w:p>
          <w:p w14:paraId="60CB77DE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Directly resolve user incidents &amp; requests as they arrive &amp; escalate advanced cases to higher level IT support/SMEs</w:t>
            </w:r>
          </w:p>
          <w:p w14:paraId="78C2725C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Address/resolve user queries raised via various channels (Call/Chat/Email/Self-Service) along with proper documentation in ServiceNow</w:t>
            </w:r>
          </w:p>
          <w:p w14:paraId="56AA3725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Provide resolution/assign the tickets to the relevant resolver groups</w:t>
            </w:r>
          </w:p>
          <w:p w14:paraId="5B126CDE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Identify and perform initial assessment of reported critical incidents</w:t>
            </w:r>
          </w:p>
          <w:p w14:paraId="6CE76619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Refer to knowledge-based articles when resolving issues</w:t>
            </w:r>
          </w:p>
          <w:p w14:paraId="0444CB0A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Follow defined processes while attempting to resolve incidents</w:t>
            </w:r>
          </w:p>
          <w:p w14:paraId="5E2DFF25" w14:textId="77777777" w:rsidR="002F47F1" w:rsidRPr="002F47F1" w:rsidRDefault="002F47F1" w:rsidP="002F47F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before="100" w:beforeAutospacing="1" w:after="100" w:afterAutospacing="1"/>
              <w:ind w:left="0"/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</w:pPr>
            <w:r w:rsidRPr="002F47F1">
              <w:rPr>
                <w:rFonts w:cstheme="minorHAnsi"/>
                <w:color w:val="2D2D2D"/>
                <w:sz w:val="20"/>
                <w:szCs w:val="20"/>
                <w:lang w:val="en-PH" w:eastAsia="en-PH"/>
              </w:rPr>
              <w:t>Creating child tickets and tagging them with Parent ticket (where applicable)</w:t>
            </w:r>
          </w:p>
          <w:p w14:paraId="43EDD2C3" w14:textId="77777777" w:rsidR="00A32C52" w:rsidRPr="00FF2B57" w:rsidRDefault="00A32C52" w:rsidP="00A32C52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lastRenderedPageBreak/>
              <w:t>March 2019–November 2019</w:t>
            </w:r>
          </w:p>
          <w:p w14:paraId="15BB5617" w14:textId="77777777" w:rsidR="00A32C52" w:rsidRPr="00FF2B57" w:rsidRDefault="003A2A23" w:rsidP="00A32C52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Part-time </w:t>
            </w:r>
            <w:r w:rsidR="00A32C52" w:rsidRPr="00FF2B57">
              <w:rPr>
                <w:rFonts w:cstheme="minorHAnsi"/>
                <w:sz w:val="20"/>
                <w:szCs w:val="20"/>
              </w:rPr>
              <w:t xml:space="preserve">Partner Driver </w:t>
            </w:r>
            <w:r w:rsidR="00A32C52"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="00A32C52" w:rsidRPr="00FF2B57">
              <w:rPr>
                <w:rFonts w:cstheme="minorHAnsi"/>
                <w:sz w:val="20"/>
                <w:szCs w:val="20"/>
              </w:rPr>
              <w:t xml:space="preserve"> Lalamove Phils.</w:t>
            </w:r>
          </w:p>
          <w:p w14:paraId="4EE25C43" w14:textId="77777777" w:rsidR="000517F2" w:rsidRPr="00FF2B57" w:rsidRDefault="00EC17D1" w:rsidP="000517F2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October</w:t>
            </w:r>
            <w:r w:rsidR="000517F2" w:rsidRPr="00FF2B57">
              <w:rPr>
                <w:rFonts w:cstheme="minorHAnsi"/>
                <w:sz w:val="20"/>
              </w:rPr>
              <w:t xml:space="preserve"> 201</w:t>
            </w:r>
            <w:r w:rsidRPr="00FF2B57">
              <w:rPr>
                <w:rFonts w:cstheme="minorHAnsi"/>
                <w:sz w:val="20"/>
              </w:rPr>
              <w:t>2</w:t>
            </w:r>
            <w:r w:rsidR="000517F2" w:rsidRPr="00FF2B57">
              <w:rPr>
                <w:rFonts w:cstheme="minorHAnsi"/>
                <w:sz w:val="20"/>
              </w:rPr>
              <w:t>–February 201</w:t>
            </w:r>
            <w:r w:rsidRPr="00FF2B57">
              <w:rPr>
                <w:rFonts w:cstheme="minorHAnsi"/>
                <w:sz w:val="20"/>
              </w:rPr>
              <w:t>4</w:t>
            </w:r>
          </w:p>
          <w:p w14:paraId="5CFA611C" w14:textId="77777777" w:rsidR="000517F2" w:rsidRPr="00FF2B57" w:rsidRDefault="000517F2" w:rsidP="000517F2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Service Desk </w:t>
            </w:r>
            <w:r w:rsidR="00EC17D1" w:rsidRPr="00FF2B57">
              <w:rPr>
                <w:rFonts w:cstheme="minorHAnsi"/>
                <w:sz w:val="20"/>
                <w:szCs w:val="20"/>
              </w:rPr>
              <w:t>Analyst</w:t>
            </w:r>
            <w:r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="00EC17D1" w:rsidRPr="00FF2B57">
              <w:rPr>
                <w:rFonts w:cstheme="minorHAnsi"/>
                <w:sz w:val="20"/>
                <w:szCs w:val="20"/>
              </w:rPr>
              <w:t>Stefanini Phils.</w:t>
            </w:r>
          </w:p>
          <w:p w14:paraId="0C6C6929" w14:textId="77777777" w:rsidR="00EC17D1" w:rsidRPr="00FF2B57" w:rsidRDefault="00EC17D1" w:rsidP="00EC17D1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July 2011–May 2012</w:t>
            </w:r>
          </w:p>
          <w:p w14:paraId="360AF248" w14:textId="77777777" w:rsidR="00EC17D1" w:rsidRPr="00FF2B57" w:rsidRDefault="00EC17D1" w:rsidP="00EC17D1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Helpdesk Analyst </w:t>
            </w:r>
            <w:r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Pr="00FF2B57">
              <w:rPr>
                <w:rFonts w:cstheme="minorHAnsi"/>
                <w:sz w:val="20"/>
                <w:szCs w:val="20"/>
              </w:rPr>
              <w:t xml:space="preserve"> Condor POS Solutions RP Inc.,</w:t>
            </w:r>
          </w:p>
          <w:p w14:paraId="5CFD8A53" w14:textId="77777777" w:rsidR="00EC17D1" w:rsidRPr="00FF2B57" w:rsidRDefault="00EC17D1" w:rsidP="00EC17D1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August 2009–August 2010</w:t>
            </w:r>
          </w:p>
          <w:p w14:paraId="05B067A6" w14:textId="77777777" w:rsidR="00EC17D1" w:rsidRPr="00FF2B57" w:rsidRDefault="00EC17D1" w:rsidP="00EC17D1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Customer Support Specialist </w:t>
            </w:r>
            <w:r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Pr="00FF2B57">
              <w:rPr>
                <w:rFonts w:cstheme="minorHAnsi"/>
                <w:sz w:val="20"/>
                <w:szCs w:val="20"/>
              </w:rPr>
              <w:t xml:space="preserve"> D-Link Singapore Ltd</w:t>
            </w:r>
          </w:p>
          <w:p w14:paraId="5B850872" w14:textId="77777777" w:rsidR="00EC17D1" w:rsidRPr="00FF2B57" w:rsidRDefault="00EC17D1" w:rsidP="00EC17D1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March 2006–July 2009</w:t>
            </w:r>
          </w:p>
          <w:p w14:paraId="19A1DFA6" w14:textId="77777777" w:rsidR="00EC17D1" w:rsidRPr="00FF2B57" w:rsidRDefault="00EC17D1" w:rsidP="00EC17D1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Technical Support Representative (L1 – L3) </w:t>
            </w:r>
            <w:r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="006E1697" w:rsidRPr="00FF2B57">
              <w:rPr>
                <w:rFonts w:cstheme="minorHAnsi"/>
                <w:sz w:val="20"/>
                <w:szCs w:val="20"/>
              </w:rPr>
              <w:t>Alorica Philippines</w:t>
            </w:r>
          </w:p>
          <w:p w14:paraId="720D9BCC" w14:textId="77777777" w:rsidR="00B14254" w:rsidRPr="00FF2B57" w:rsidRDefault="00B14254" w:rsidP="00B14254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February 2000–November 2004</w:t>
            </w:r>
          </w:p>
          <w:p w14:paraId="0F1EDFAB" w14:textId="77777777" w:rsidR="00B14254" w:rsidRPr="00FF2B57" w:rsidRDefault="00601E3E" w:rsidP="00B14254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Food Server</w:t>
            </w:r>
            <w:r w:rsidR="00B14254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="00B14254"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="00B14254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Fonts w:cstheme="minorHAnsi"/>
                <w:sz w:val="20"/>
                <w:szCs w:val="20"/>
              </w:rPr>
              <w:t>Mc Donald</w:t>
            </w:r>
            <w:r w:rsidR="00ED3BEC" w:rsidRPr="00FF2B57">
              <w:rPr>
                <w:rFonts w:cstheme="minorHAnsi"/>
                <w:sz w:val="20"/>
                <w:szCs w:val="20"/>
              </w:rPr>
              <w:t>’</w:t>
            </w:r>
            <w:r w:rsidRPr="00FF2B57">
              <w:rPr>
                <w:rFonts w:cstheme="minorHAnsi"/>
                <w:sz w:val="20"/>
                <w:szCs w:val="20"/>
              </w:rPr>
              <w:t>s Restaurant (Golden Arches Corp.)</w:t>
            </w:r>
          </w:p>
          <w:p w14:paraId="2E774EA8" w14:textId="302F56A1" w:rsidR="00585517" w:rsidRPr="00FF2B57" w:rsidRDefault="0085262B" w:rsidP="00585517">
            <w:pPr>
              <w:pStyle w:val="Dates"/>
              <w:rPr>
                <w:rFonts w:cstheme="minorHAnsi"/>
                <w:sz w:val="20"/>
              </w:rPr>
            </w:pPr>
            <w:r w:rsidRPr="00FF2B57">
              <w:rPr>
                <w:rFonts w:cstheme="minorHAnsi"/>
                <w:sz w:val="20"/>
              </w:rPr>
              <w:t>August</w:t>
            </w:r>
            <w:r w:rsidR="00585517" w:rsidRPr="00FF2B57">
              <w:rPr>
                <w:rFonts w:cstheme="minorHAnsi"/>
                <w:sz w:val="20"/>
              </w:rPr>
              <w:t xml:space="preserve"> 20</w:t>
            </w:r>
            <w:r w:rsidRPr="00FF2B57">
              <w:rPr>
                <w:rFonts w:cstheme="minorHAnsi"/>
                <w:sz w:val="20"/>
              </w:rPr>
              <w:t>04</w:t>
            </w:r>
            <w:r w:rsidR="00585517" w:rsidRPr="00FF2B57">
              <w:rPr>
                <w:rFonts w:cstheme="minorHAnsi"/>
                <w:sz w:val="20"/>
              </w:rPr>
              <w:t>–</w:t>
            </w:r>
            <w:r w:rsidRPr="00FF2B57">
              <w:rPr>
                <w:rFonts w:cstheme="minorHAnsi"/>
                <w:sz w:val="20"/>
              </w:rPr>
              <w:t>August</w:t>
            </w:r>
            <w:r w:rsidR="00585517" w:rsidRPr="00FF2B57">
              <w:rPr>
                <w:rFonts w:cstheme="minorHAnsi"/>
                <w:sz w:val="20"/>
              </w:rPr>
              <w:t xml:space="preserve"> 20</w:t>
            </w:r>
            <w:r w:rsidRPr="00FF2B57">
              <w:rPr>
                <w:rFonts w:cstheme="minorHAnsi"/>
                <w:sz w:val="20"/>
              </w:rPr>
              <w:t>05</w:t>
            </w:r>
          </w:p>
          <w:p w14:paraId="32114AF7" w14:textId="06A7420D" w:rsidR="00585517" w:rsidRPr="00FF2B57" w:rsidRDefault="0085262B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System Admin</w:t>
            </w:r>
            <w:r w:rsidR="00585517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="00585517" w:rsidRPr="00FF2B57">
              <w:rPr>
                <w:rStyle w:val="Strong"/>
                <w:rFonts w:cstheme="minorHAnsi"/>
                <w:b w:val="0"/>
                <w:sz w:val="20"/>
                <w:szCs w:val="20"/>
              </w:rPr>
              <w:t>•</w:t>
            </w:r>
            <w:r w:rsidR="00585517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Fonts w:cstheme="minorHAnsi"/>
                <w:sz w:val="20"/>
                <w:szCs w:val="20"/>
              </w:rPr>
              <w:t xml:space="preserve">Blue &amp; Red Internet </w:t>
            </w:r>
            <w:r w:rsidR="005D0DB3" w:rsidRPr="00FF2B57">
              <w:rPr>
                <w:rFonts w:cstheme="minorHAnsi"/>
                <w:sz w:val="20"/>
                <w:szCs w:val="20"/>
              </w:rPr>
              <w:t>Café</w:t>
            </w:r>
          </w:p>
          <w:p w14:paraId="599DB015" w14:textId="1178FAC9" w:rsidR="002F47F1" w:rsidRPr="00FF2B57" w:rsidRDefault="002F47F1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6939ACBC" w14:textId="72E7C09C" w:rsidR="002F47F1" w:rsidRDefault="002F47F1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3FD5242C" w14:textId="6ED97D6E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28ADCFCF" w14:textId="2F0A12F0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308559C1" w14:textId="06D10F6B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1D49283B" w14:textId="1A99274B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00852325" w14:textId="0EA1ED14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7510D94D" w14:textId="226D5DCA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58B3E586" w14:textId="0879290A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2B281291" w14:textId="6DB71044" w:rsidR="005A17CE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22F7EC74" w14:textId="1C36D969" w:rsidR="008F07B2" w:rsidRDefault="008F07B2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7F3F5E9E" w14:textId="3D1DCC8F" w:rsidR="008F07B2" w:rsidRDefault="008F07B2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3B3D58D9" w14:textId="77777777" w:rsidR="008F07B2" w:rsidRDefault="008F07B2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7AA58AF2" w14:textId="77777777" w:rsidR="005A17CE" w:rsidRPr="00FF2B57" w:rsidRDefault="005A17CE" w:rsidP="00585517">
            <w:pPr>
              <w:pStyle w:val="Experience"/>
              <w:rPr>
                <w:rFonts w:cstheme="minorHAnsi"/>
                <w:sz w:val="20"/>
                <w:szCs w:val="20"/>
              </w:rPr>
            </w:pPr>
          </w:p>
          <w:p w14:paraId="49146E9A" w14:textId="5AB8E160" w:rsidR="00C43D25" w:rsidRPr="00FF2B57" w:rsidRDefault="00C43D25" w:rsidP="00C43D25">
            <w:pPr>
              <w:pStyle w:val="Heading2"/>
              <w:rPr>
                <w:rFonts w:asciiTheme="minorHAnsi" w:hAnsiTheme="minorHAnsi" w:cstheme="minorHAnsi"/>
                <w:b w:val="0"/>
                <w:color w:val="0072C7"/>
                <w:sz w:val="20"/>
              </w:rPr>
            </w:pPr>
            <w:r w:rsidRPr="00FF2B57">
              <w:rPr>
                <w:rFonts w:asciiTheme="minorHAnsi" w:hAnsiTheme="minorHAnsi" w:cstheme="minorHAnsi"/>
                <w:b w:val="0"/>
                <w:color w:val="0072C7"/>
                <w:sz w:val="20"/>
              </w:rPr>
              <w:lastRenderedPageBreak/>
              <w:t>Certification &amp; Training</w:t>
            </w:r>
          </w:p>
          <w:p w14:paraId="01AB14D8" w14:textId="7D78AAF2" w:rsidR="00C43D25" w:rsidRDefault="00C43D25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ITIL </w:t>
            </w:r>
            <w:r w:rsidR="00E43E78">
              <w:rPr>
                <w:rFonts w:cstheme="minorHAnsi"/>
                <w:sz w:val="20"/>
                <w:szCs w:val="20"/>
              </w:rPr>
              <w:t xml:space="preserve">v3 Foundation </w:t>
            </w:r>
            <w:r w:rsidRPr="00FF2B57">
              <w:rPr>
                <w:rFonts w:cstheme="minorHAnsi"/>
                <w:sz w:val="20"/>
                <w:szCs w:val="20"/>
              </w:rPr>
              <w:t>Certified (</w:t>
            </w:r>
            <w:r w:rsidR="00B80207" w:rsidRPr="00FF2B5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GR750492856RV</w:t>
            </w:r>
            <w:r w:rsidRPr="00FF2B57">
              <w:rPr>
                <w:rFonts w:cstheme="minorHAnsi"/>
                <w:sz w:val="20"/>
                <w:szCs w:val="20"/>
              </w:rPr>
              <w:t>)</w:t>
            </w:r>
          </w:p>
          <w:p w14:paraId="19430E5C" w14:textId="5A61E3CD" w:rsidR="00E43E78" w:rsidRPr="00FF2B57" w:rsidRDefault="00E43E78" w:rsidP="00C43D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ITIL v4 Foundation</w:t>
            </w:r>
          </w:p>
          <w:p w14:paraId="738D3520" w14:textId="38B7396D" w:rsidR="00794D20" w:rsidRPr="00FF2B57" w:rsidRDefault="00F83C73" w:rsidP="00C43D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Cloud computing</w:t>
            </w:r>
          </w:p>
          <w:p w14:paraId="47FF6675" w14:textId="0DEEFDAB" w:rsidR="006B716C" w:rsidRPr="00FF2B57" w:rsidRDefault="00B24390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NetApp</w:t>
            </w:r>
            <w:r w:rsidR="00B80207" w:rsidRPr="00FF2B57">
              <w:rPr>
                <w:rFonts w:cstheme="minorHAnsi"/>
                <w:sz w:val="20"/>
                <w:szCs w:val="20"/>
              </w:rPr>
              <w:t xml:space="preserve"> </w:t>
            </w:r>
            <w:r w:rsidRPr="00FF2B57">
              <w:rPr>
                <w:rFonts w:cstheme="minorHAnsi"/>
                <w:sz w:val="20"/>
                <w:szCs w:val="20"/>
              </w:rPr>
              <w:t xml:space="preserve">(Integrating Hybrid Clouds with MS Azure and </w:t>
            </w:r>
            <w:r w:rsidR="00F461A7" w:rsidRPr="00FF2B57">
              <w:rPr>
                <w:rFonts w:cstheme="minorHAnsi"/>
                <w:sz w:val="20"/>
                <w:szCs w:val="20"/>
              </w:rPr>
              <w:t>On Command</w:t>
            </w:r>
            <w:r w:rsidRPr="00FF2B57">
              <w:rPr>
                <w:rFonts w:cstheme="minorHAnsi"/>
                <w:sz w:val="20"/>
                <w:szCs w:val="20"/>
              </w:rPr>
              <w:t xml:space="preserve"> Insight: Intelligent Operation)</w:t>
            </w:r>
          </w:p>
          <w:p w14:paraId="70AB6FDD" w14:textId="648DAA1F" w:rsidR="00794D20" w:rsidRPr="00FF2B57" w:rsidRDefault="00794D20" w:rsidP="00794D20">
            <w:pPr>
              <w:pStyle w:val="Heading2"/>
              <w:rPr>
                <w:rFonts w:asciiTheme="minorHAnsi" w:hAnsiTheme="minorHAnsi" w:cstheme="minorHAnsi"/>
                <w:b w:val="0"/>
                <w:color w:val="0072C7"/>
                <w:sz w:val="20"/>
              </w:rPr>
            </w:pPr>
            <w:r w:rsidRPr="00FF2B57">
              <w:rPr>
                <w:rFonts w:asciiTheme="minorHAnsi" w:hAnsiTheme="minorHAnsi" w:cstheme="minorHAnsi"/>
                <w:b w:val="0"/>
                <w:color w:val="0072C7"/>
                <w:sz w:val="20"/>
              </w:rPr>
              <w:t>Technical Skills:</w:t>
            </w:r>
          </w:p>
          <w:p w14:paraId="29C464C5" w14:textId="44E05FBE" w:rsidR="00794D20" w:rsidRPr="00FF2B57" w:rsidRDefault="00794D20" w:rsidP="00794D20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Networking, LAN/WAN/</w:t>
            </w:r>
            <w:r w:rsidR="00F461A7" w:rsidRPr="00FF2B57">
              <w:rPr>
                <w:rFonts w:cstheme="minorHAnsi"/>
                <w:sz w:val="20"/>
                <w:szCs w:val="20"/>
              </w:rPr>
              <w:t>Wi-Fi</w:t>
            </w:r>
          </w:p>
          <w:p w14:paraId="47491399" w14:textId="1F97DAFE" w:rsidR="00794D20" w:rsidRPr="00FF2B57" w:rsidRDefault="00794D20" w:rsidP="00794D20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Virtualized System (Hyper-V, VMWare)</w:t>
            </w:r>
          </w:p>
          <w:p w14:paraId="19E4916B" w14:textId="52B9FD08" w:rsidR="00794D20" w:rsidRPr="00FF2B57" w:rsidRDefault="00794D20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Remote Support</w:t>
            </w:r>
            <w:r w:rsidR="00F15861">
              <w:rPr>
                <w:rFonts w:cstheme="minorHAnsi"/>
                <w:sz w:val="20"/>
                <w:szCs w:val="20"/>
              </w:rPr>
              <w:t xml:space="preserve"> tools</w:t>
            </w:r>
          </w:p>
          <w:p w14:paraId="13F2DF9C" w14:textId="7C2452E7" w:rsidR="00794D20" w:rsidRDefault="00794D20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Knowledge understanding of cloud, network, storage, server and application technologies experience at Azure</w:t>
            </w:r>
          </w:p>
          <w:p w14:paraId="188D6F51" w14:textId="106AE41C" w:rsidR="00E87C2C" w:rsidRPr="00FF2B57" w:rsidRDefault="00E87C2C" w:rsidP="00C43D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Cybersecurity</w:t>
            </w:r>
          </w:p>
          <w:p w14:paraId="25A9C75C" w14:textId="1A26DCB6" w:rsidR="00794D20" w:rsidRPr="00FF2B57" w:rsidRDefault="00794D20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>Google Suite</w:t>
            </w:r>
            <w:r w:rsidR="003B102C" w:rsidRPr="00FF2B57">
              <w:rPr>
                <w:rFonts w:cstheme="minorHAnsi"/>
                <w:sz w:val="20"/>
                <w:szCs w:val="20"/>
              </w:rPr>
              <w:t xml:space="preserve"> Administration</w:t>
            </w:r>
          </w:p>
          <w:p w14:paraId="546C305B" w14:textId="4C2BB2A0" w:rsidR="00794D20" w:rsidRPr="00FF2B57" w:rsidRDefault="00794D20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MS and Technologies (Desktop OS, Windows Server OS, Azure, O365, </w:t>
            </w:r>
            <w:r w:rsidR="00F461A7" w:rsidRPr="00FF2B57">
              <w:rPr>
                <w:rFonts w:cstheme="minorHAnsi"/>
                <w:sz w:val="20"/>
                <w:szCs w:val="20"/>
              </w:rPr>
              <w:t>SharePoint</w:t>
            </w:r>
            <w:r w:rsidRPr="00FF2B57">
              <w:rPr>
                <w:rFonts w:cstheme="minorHAnsi"/>
                <w:sz w:val="20"/>
                <w:szCs w:val="20"/>
              </w:rPr>
              <w:t>, Teams, Active Directory)</w:t>
            </w:r>
          </w:p>
          <w:p w14:paraId="2A56312E" w14:textId="7C8E49E7" w:rsidR="006B716C" w:rsidRDefault="007B625D" w:rsidP="00C43D25">
            <w:pPr>
              <w:rPr>
                <w:rFonts w:cstheme="minorHAnsi"/>
                <w:sz w:val="20"/>
                <w:szCs w:val="20"/>
              </w:rPr>
            </w:pPr>
            <w:r w:rsidRPr="00FF2B57">
              <w:rPr>
                <w:rFonts w:cstheme="minorHAnsi"/>
                <w:sz w:val="20"/>
                <w:szCs w:val="20"/>
              </w:rPr>
              <w:t xml:space="preserve">Experience in ticketing tools </w:t>
            </w:r>
            <w:r w:rsidR="00B80207" w:rsidRPr="00FF2B57">
              <w:rPr>
                <w:rFonts w:cstheme="minorHAnsi"/>
                <w:sz w:val="20"/>
                <w:szCs w:val="20"/>
              </w:rPr>
              <w:t>(JIRA</w:t>
            </w:r>
            <w:r w:rsidRPr="00FF2B57">
              <w:rPr>
                <w:rFonts w:cstheme="minorHAnsi"/>
                <w:sz w:val="20"/>
                <w:szCs w:val="20"/>
              </w:rPr>
              <w:t>, R</w:t>
            </w:r>
            <w:r w:rsidR="00B80207" w:rsidRPr="00FF2B57">
              <w:rPr>
                <w:rFonts w:cstheme="minorHAnsi"/>
                <w:sz w:val="20"/>
                <w:szCs w:val="20"/>
              </w:rPr>
              <w:t>emedy</w:t>
            </w:r>
            <w:r w:rsidRPr="00FF2B57">
              <w:rPr>
                <w:rFonts w:cstheme="minorHAnsi"/>
                <w:sz w:val="20"/>
                <w:szCs w:val="20"/>
              </w:rPr>
              <w:t>, ConnectWise, Service Now)</w:t>
            </w:r>
          </w:p>
          <w:p w14:paraId="468203AE" w14:textId="77777777" w:rsidR="00197B39" w:rsidRPr="00197B39" w:rsidRDefault="00197B39" w:rsidP="00197B39">
            <w:pPr>
              <w:rPr>
                <w:rFonts w:cstheme="minorHAnsi"/>
                <w:sz w:val="20"/>
                <w:szCs w:val="20"/>
              </w:rPr>
            </w:pPr>
            <w:r w:rsidRPr="00197B39">
              <w:rPr>
                <w:rFonts w:cstheme="minorHAnsi"/>
                <w:sz w:val="20"/>
                <w:szCs w:val="20"/>
              </w:rPr>
              <w:t>Vendor Management</w:t>
            </w:r>
          </w:p>
          <w:p w14:paraId="04D3F3DF" w14:textId="77777777" w:rsidR="00197B39" w:rsidRPr="00197B39" w:rsidRDefault="00197B39" w:rsidP="00197B39">
            <w:pPr>
              <w:rPr>
                <w:rFonts w:cstheme="minorHAnsi"/>
                <w:sz w:val="20"/>
                <w:szCs w:val="20"/>
              </w:rPr>
            </w:pPr>
            <w:r w:rsidRPr="00197B39">
              <w:rPr>
                <w:rFonts w:cstheme="minorHAnsi"/>
                <w:sz w:val="20"/>
                <w:szCs w:val="20"/>
              </w:rPr>
              <w:t>Team Management</w:t>
            </w:r>
          </w:p>
          <w:p w14:paraId="523F5454" w14:textId="77777777" w:rsidR="00197B39" w:rsidRPr="00197B39" w:rsidRDefault="00197B39" w:rsidP="00197B39">
            <w:pPr>
              <w:rPr>
                <w:rFonts w:cstheme="minorHAnsi"/>
                <w:sz w:val="20"/>
                <w:szCs w:val="20"/>
              </w:rPr>
            </w:pPr>
            <w:r w:rsidRPr="00197B39">
              <w:rPr>
                <w:rFonts w:cstheme="minorHAnsi"/>
                <w:sz w:val="20"/>
                <w:szCs w:val="20"/>
              </w:rPr>
              <w:t>Business Analysis</w:t>
            </w:r>
          </w:p>
          <w:p w14:paraId="6292FBB2" w14:textId="77777777" w:rsidR="00197B39" w:rsidRPr="00197B39" w:rsidRDefault="00197B39" w:rsidP="00197B39">
            <w:pPr>
              <w:rPr>
                <w:rFonts w:cstheme="minorHAnsi"/>
                <w:sz w:val="20"/>
                <w:szCs w:val="20"/>
              </w:rPr>
            </w:pPr>
            <w:r w:rsidRPr="00197B39">
              <w:rPr>
                <w:rFonts w:cstheme="minorHAnsi"/>
                <w:sz w:val="20"/>
                <w:szCs w:val="20"/>
              </w:rPr>
              <w:t>IT Service Management</w:t>
            </w:r>
          </w:p>
          <w:p w14:paraId="15FCCA38" w14:textId="176B3835" w:rsidR="008D3E36" w:rsidRDefault="00197B39" w:rsidP="00197B39">
            <w:pPr>
              <w:rPr>
                <w:rFonts w:cstheme="minorHAnsi"/>
                <w:sz w:val="20"/>
                <w:szCs w:val="20"/>
              </w:rPr>
            </w:pPr>
            <w:r w:rsidRPr="00197B39">
              <w:rPr>
                <w:rFonts w:cstheme="minorHAnsi"/>
                <w:sz w:val="20"/>
                <w:szCs w:val="20"/>
              </w:rPr>
              <w:t>Incident Management</w:t>
            </w:r>
          </w:p>
          <w:p w14:paraId="0757F8D6" w14:textId="73E7BE0A" w:rsidR="00BD68D9" w:rsidRDefault="00BD68D9" w:rsidP="00197B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Mobile OS (Android &amp; IOS)</w:t>
            </w:r>
          </w:p>
          <w:p w14:paraId="1C72743B" w14:textId="4E411708" w:rsidR="00A71F8C" w:rsidRDefault="00A71F8C" w:rsidP="00197B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 Development (HTML, CSS, </w:t>
            </w:r>
            <w:r w:rsidR="00F461A7">
              <w:rPr>
                <w:rFonts w:cstheme="minorHAnsi"/>
                <w:sz w:val="20"/>
                <w:szCs w:val="20"/>
              </w:rPr>
              <w:t>JavaScript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C75A797" w14:textId="442D0508" w:rsidR="003D1B71" w:rsidRPr="00FF2B57" w:rsidRDefault="00000000" w:rsidP="00C43D25">
            <w:pPr>
              <w:pStyle w:val="Heading2"/>
              <w:rPr>
                <w:rFonts w:asciiTheme="minorHAnsi" w:hAnsiTheme="minorHAnsi" w:cstheme="minorHAnsi"/>
                <w:b w:val="0"/>
                <w:color w:val="0072C7"/>
                <w:sz w:val="20"/>
              </w:rPr>
            </w:pPr>
            <w:sdt>
              <w:sdtPr>
                <w:rPr>
                  <w:rFonts w:asciiTheme="minorHAnsi" w:hAnsiTheme="minorHAnsi" w:cstheme="minorHAnsi"/>
                  <w:b w:val="0"/>
                  <w:color w:val="0072C7"/>
                  <w:sz w:val="20"/>
                </w:rPr>
                <w:id w:val="-1554227259"/>
                <w:placeholder>
                  <w:docPart w:val="7C8299709F304C989A6EA916416AE8D1"/>
                </w:placeholder>
                <w:temporary/>
                <w:showingPlcHdr/>
                <w15:appearance w15:val="hidden"/>
              </w:sdtPr>
              <w:sdtContent>
                <w:r w:rsidR="003D1B71" w:rsidRPr="00FF2B57">
                  <w:rPr>
                    <w:rFonts w:asciiTheme="minorHAnsi" w:hAnsiTheme="minorHAnsi" w:cstheme="minorHAnsi"/>
                    <w:b w:val="0"/>
                    <w:sz w:val="20"/>
                  </w:rPr>
                  <w:t>Education</w:t>
                </w:r>
              </w:sdtContent>
            </w:sdt>
          </w:p>
          <w:p w14:paraId="1D1ECAFE" w14:textId="0F07C785" w:rsidR="00A965A6" w:rsidRPr="00762C67" w:rsidRDefault="00A965A6" w:rsidP="00353B60">
            <w:pPr>
              <w:pStyle w:val="SchoolName"/>
              <w:rPr>
                <w:rFonts w:cstheme="minorHAnsi"/>
                <w:sz w:val="20"/>
                <w:szCs w:val="20"/>
              </w:rPr>
            </w:pPr>
            <w:r w:rsidRPr="00762C67">
              <w:rPr>
                <w:rFonts w:cstheme="minorHAnsi"/>
                <w:sz w:val="20"/>
                <w:szCs w:val="20"/>
              </w:rPr>
              <w:t xml:space="preserve">New Era University, Manila </w:t>
            </w:r>
            <w:r w:rsidR="008A00F5" w:rsidRPr="00762C67">
              <w:rPr>
                <w:rFonts w:cstheme="minorHAnsi"/>
                <w:sz w:val="20"/>
                <w:szCs w:val="20"/>
              </w:rPr>
              <w:t>(2022)</w:t>
            </w:r>
          </w:p>
          <w:p w14:paraId="415E2FF1" w14:textId="08C7913F" w:rsidR="00625DC1" w:rsidRPr="00FF2B57" w:rsidRDefault="00625DC1" w:rsidP="00625DC1">
            <w:pPr>
              <w:pStyle w:val="SchoolName"/>
              <w:numPr>
                <w:ilvl w:val="0"/>
                <w:numId w:val="6"/>
              </w:numPr>
              <w:rPr>
                <w:rFonts w:cstheme="minorHAnsi"/>
                <w:b w:val="0"/>
                <w:sz w:val="20"/>
                <w:szCs w:val="20"/>
              </w:rPr>
            </w:pPr>
            <w:r w:rsidRPr="00FF2B57">
              <w:rPr>
                <w:rFonts w:cstheme="minorHAnsi"/>
                <w:b w:val="0"/>
                <w:sz w:val="20"/>
                <w:szCs w:val="20"/>
              </w:rPr>
              <w:t>BS</w:t>
            </w:r>
            <w:r w:rsidR="00656351" w:rsidRPr="00FF2B57">
              <w:rPr>
                <w:rFonts w:cstheme="minorHAnsi"/>
                <w:b w:val="0"/>
                <w:sz w:val="20"/>
                <w:szCs w:val="20"/>
              </w:rPr>
              <w:t>BA</w:t>
            </w:r>
            <w:r w:rsidRPr="00FF2B57">
              <w:rPr>
                <w:rFonts w:cstheme="minorHAnsi"/>
                <w:b w:val="0"/>
                <w:sz w:val="20"/>
                <w:szCs w:val="20"/>
              </w:rPr>
              <w:t xml:space="preserve"> Human Resource Development Management </w:t>
            </w:r>
          </w:p>
          <w:p w14:paraId="6B1BD841" w14:textId="77777777" w:rsidR="00D048E3" w:rsidRPr="00FF2B57" w:rsidRDefault="00D048E3" w:rsidP="00D048E3">
            <w:pPr>
              <w:pStyle w:val="SchoolName"/>
              <w:ind w:left="720"/>
              <w:rPr>
                <w:rFonts w:cstheme="minorHAnsi"/>
                <w:b w:val="0"/>
                <w:sz w:val="20"/>
                <w:szCs w:val="20"/>
              </w:rPr>
            </w:pPr>
          </w:p>
          <w:p w14:paraId="77162B04" w14:textId="1EEEA5FD" w:rsidR="00D048E3" w:rsidRPr="00762C67" w:rsidRDefault="00D048E3" w:rsidP="00D048E3">
            <w:pPr>
              <w:pStyle w:val="SchoolName"/>
              <w:rPr>
                <w:rFonts w:cstheme="minorHAnsi"/>
                <w:sz w:val="20"/>
                <w:szCs w:val="20"/>
              </w:rPr>
            </w:pPr>
            <w:r w:rsidRPr="00762C67">
              <w:rPr>
                <w:rFonts w:cstheme="minorHAnsi"/>
                <w:sz w:val="20"/>
                <w:szCs w:val="20"/>
              </w:rPr>
              <w:t>GO TEC International Business School Inc., Paranaque (2004-2006)</w:t>
            </w:r>
          </w:p>
          <w:p w14:paraId="287D3583" w14:textId="77777777" w:rsidR="00D048E3" w:rsidRPr="00FF2B57" w:rsidRDefault="00D048E3" w:rsidP="00D048E3">
            <w:pPr>
              <w:pStyle w:val="SchoolName"/>
              <w:numPr>
                <w:ilvl w:val="0"/>
                <w:numId w:val="6"/>
              </w:numPr>
              <w:rPr>
                <w:rFonts w:cstheme="minorHAnsi"/>
                <w:b w:val="0"/>
                <w:sz w:val="20"/>
                <w:szCs w:val="20"/>
              </w:rPr>
            </w:pPr>
            <w:r w:rsidRPr="00FF2B57">
              <w:rPr>
                <w:rFonts w:cstheme="minorHAnsi"/>
                <w:b w:val="0"/>
                <w:sz w:val="20"/>
                <w:szCs w:val="20"/>
              </w:rPr>
              <w:t>Diploma in Information Technology (Programming) Graduate</w:t>
            </w:r>
          </w:p>
          <w:p w14:paraId="527BED68" w14:textId="77777777" w:rsidR="00D048E3" w:rsidRPr="00FF2B57" w:rsidRDefault="00D048E3" w:rsidP="00D048E3">
            <w:pPr>
              <w:pStyle w:val="SchoolName"/>
              <w:rPr>
                <w:rFonts w:cstheme="minorHAnsi"/>
                <w:b w:val="0"/>
                <w:bCs/>
                <w:color w:val="202124"/>
                <w:sz w:val="20"/>
                <w:szCs w:val="20"/>
                <w:lang w:val="fil-PH"/>
              </w:rPr>
            </w:pPr>
          </w:p>
          <w:p w14:paraId="1B6989DD" w14:textId="70D9115C" w:rsidR="00D048E3" w:rsidRPr="00762C67" w:rsidRDefault="00D048E3" w:rsidP="00D048E3">
            <w:pPr>
              <w:pStyle w:val="SchoolName"/>
              <w:rPr>
                <w:rFonts w:cstheme="minorHAnsi"/>
                <w:sz w:val="20"/>
                <w:szCs w:val="20"/>
              </w:rPr>
            </w:pPr>
            <w:r w:rsidRPr="00762C67">
              <w:rPr>
                <w:rFonts w:cstheme="minorHAnsi"/>
                <w:bCs/>
                <w:color w:val="202124"/>
                <w:sz w:val="20"/>
                <w:szCs w:val="20"/>
                <w:lang w:val="fil-PH"/>
              </w:rPr>
              <w:t>Eulogio "Amang" Rodriguez Institute of Science and Technology</w:t>
            </w:r>
            <w:r w:rsidRPr="00762C67">
              <w:rPr>
                <w:rFonts w:cstheme="minorHAnsi"/>
                <w:sz w:val="20"/>
                <w:szCs w:val="20"/>
              </w:rPr>
              <w:t>, Manila (1996-1998)</w:t>
            </w:r>
          </w:p>
          <w:p w14:paraId="3ADAA42C" w14:textId="77777777" w:rsidR="00D048E3" w:rsidRPr="00FF2B57" w:rsidRDefault="00D048E3" w:rsidP="00D048E3">
            <w:pPr>
              <w:pStyle w:val="SchoolName"/>
              <w:numPr>
                <w:ilvl w:val="0"/>
                <w:numId w:val="6"/>
              </w:numPr>
              <w:rPr>
                <w:rFonts w:cstheme="minorHAnsi"/>
                <w:b w:val="0"/>
                <w:sz w:val="20"/>
                <w:szCs w:val="20"/>
              </w:rPr>
            </w:pPr>
            <w:r w:rsidRPr="00FF2B57">
              <w:rPr>
                <w:rFonts w:cstheme="minorHAnsi"/>
                <w:b w:val="0"/>
                <w:sz w:val="20"/>
                <w:szCs w:val="20"/>
              </w:rPr>
              <w:t>BS Industrial Technology (2</w:t>
            </w:r>
            <w:r w:rsidRPr="00FF2B57">
              <w:rPr>
                <w:rFonts w:cstheme="minorHAnsi"/>
                <w:b w:val="0"/>
                <w:sz w:val="20"/>
                <w:szCs w:val="20"/>
                <w:vertAlign w:val="superscript"/>
              </w:rPr>
              <w:t>nd</w:t>
            </w:r>
            <w:r w:rsidRPr="00FF2B57">
              <w:rPr>
                <w:rFonts w:cstheme="minorHAnsi"/>
                <w:b w:val="0"/>
                <w:sz w:val="20"/>
                <w:szCs w:val="20"/>
              </w:rPr>
              <w:t xml:space="preserve"> Year)</w:t>
            </w:r>
          </w:p>
          <w:sdt>
            <w:sdtPr>
              <w:rPr>
                <w:rFonts w:asciiTheme="minorHAnsi" w:hAnsiTheme="minorHAnsi" w:cstheme="minorHAnsi"/>
                <w:b w:val="0"/>
                <w:color w:val="0072C7"/>
                <w:sz w:val="20"/>
              </w:rPr>
              <w:id w:val="1374043770"/>
              <w:placeholder>
                <w:docPart w:val="D39F8B4B3345453DAE3CDB85937FFA49"/>
              </w:placeholder>
              <w:temporary/>
              <w:showingPlcHdr/>
              <w15:appearance w15:val="hidden"/>
            </w:sdtPr>
            <w:sdtContent>
              <w:p w14:paraId="5561F6D5" w14:textId="77777777" w:rsidR="003D1B71" w:rsidRPr="00FF2B57" w:rsidRDefault="003D1B71" w:rsidP="00AC6C7E">
                <w:pPr>
                  <w:pStyle w:val="Heading2"/>
                  <w:rPr>
                    <w:rFonts w:asciiTheme="minorHAnsi" w:hAnsiTheme="minorHAnsi" w:cstheme="minorHAnsi"/>
                    <w:b w:val="0"/>
                    <w:color w:val="0072C7"/>
                    <w:sz w:val="20"/>
                  </w:rPr>
                </w:pPr>
                <w:r w:rsidRPr="00FF2B57">
                  <w:rPr>
                    <w:rFonts w:asciiTheme="minorHAnsi" w:hAnsiTheme="minorHAnsi" w:cstheme="minorHAnsi"/>
                    <w:b w:val="0"/>
                    <w:sz w:val="20"/>
                  </w:rPr>
                  <w:t>References</w:t>
                </w:r>
              </w:p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-494037895"/>
              <w:placeholder>
                <w:docPart w:val="05E1C3F0DA8942FD853A6E36EDADC839"/>
              </w:placeholder>
              <w:temporary/>
              <w:showingPlcHdr/>
              <w15:appearance w15:val="hidden"/>
            </w:sdtPr>
            <w:sdtContent>
              <w:p w14:paraId="2A4731C1" w14:textId="77777777" w:rsidR="003D1B71" w:rsidRPr="00FF2B57" w:rsidRDefault="003D1B71" w:rsidP="00AC6C7E">
                <w:pPr>
                  <w:rPr>
                    <w:rFonts w:cstheme="minorHAnsi"/>
                    <w:sz w:val="20"/>
                    <w:szCs w:val="20"/>
                  </w:rPr>
                </w:pPr>
                <w:r w:rsidRPr="00FF2B57">
                  <w:rPr>
                    <w:rFonts w:cstheme="minorHAnsi"/>
                    <w:sz w:val="20"/>
                    <w:szCs w:val="20"/>
                  </w:rPr>
                  <w:t>[Available upon request.]</w:t>
                </w:r>
              </w:p>
            </w:sdtContent>
          </w:sdt>
        </w:tc>
      </w:tr>
      <w:tr w:rsidR="003D1B71" w14:paraId="27C16A76" w14:textId="77777777" w:rsidTr="003D1B71">
        <w:trPr>
          <w:trHeight w:val="1164"/>
        </w:trPr>
        <w:tc>
          <w:tcPr>
            <w:tcW w:w="720" w:type="dxa"/>
          </w:tcPr>
          <w:p w14:paraId="7CD3CAA1" w14:textId="77777777"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14:paraId="64117307" w14:textId="77777777"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14:paraId="0C76CD28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44A92370" w14:textId="77777777" w:rsidR="003D1B71" w:rsidRPr="00590471" w:rsidRDefault="003D1B71" w:rsidP="00222466"/>
        </w:tc>
      </w:tr>
      <w:tr w:rsidR="003D1B71" w14:paraId="65E71956" w14:textId="77777777" w:rsidTr="003D1B71">
        <w:trPr>
          <w:trHeight w:val="543"/>
        </w:trPr>
        <w:tc>
          <w:tcPr>
            <w:tcW w:w="720" w:type="dxa"/>
          </w:tcPr>
          <w:p w14:paraId="421E047D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149EFE2A" w14:textId="77777777" w:rsidR="003D1B71" w:rsidRPr="00376291" w:rsidRDefault="003D1B71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7259AB" wp14:editId="12E6D7E1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DA47D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2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32894110" w14:textId="4FA2A901" w:rsidR="003D1B71" w:rsidRPr="00380FD1" w:rsidRDefault="00065ED5" w:rsidP="00380FD1">
            <w:pPr>
              <w:pStyle w:val="Information"/>
            </w:pPr>
            <w:r>
              <w:t>Cabuyao</w:t>
            </w:r>
            <w:r w:rsidR="00231F4C">
              <w:t xml:space="preserve">, </w:t>
            </w:r>
            <w:r>
              <w:t>Laguna</w:t>
            </w:r>
          </w:p>
        </w:tc>
        <w:tc>
          <w:tcPr>
            <w:tcW w:w="423" w:type="dxa"/>
            <w:vMerge/>
          </w:tcPr>
          <w:p w14:paraId="5691D84E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34240BD7" w14:textId="77777777" w:rsidR="003D1B71" w:rsidRDefault="003D1B71" w:rsidP="005801E5">
            <w:pPr>
              <w:pStyle w:val="Heading1"/>
            </w:pPr>
          </w:p>
        </w:tc>
      </w:tr>
      <w:tr w:rsidR="003D1B71" w14:paraId="76380C74" w14:textId="77777777" w:rsidTr="003D1B71">
        <w:trPr>
          <w:trHeight w:val="183"/>
        </w:trPr>
        <w:tc>
          <w:tcPr>
            <w:tcW w:w="720" w:type="dxa"/>
          </w:tcPr>
          <w:p w14:paraId="6DC3D719" w14:textId="77777777"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0D1FD8A4" w14:textId="77777777"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19C6B71D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776B9B77" w14:textId="77777777" w:rsidR="003D1B71" w:rsidRDefault="003D1B71" w:rsidP="005801E5">
            <w:pPr>
              <w:pStyle w:val="Heading1"/>
            </w:pPr>
          </w:p>
        </w:tc>
      </w:tr>
      <w:tr w:rsidR="003D1B71" w14:paraId="2BAAAFF0" w14:textId="77777777" w:rsidTr="003D1B71">
        <w:trPr>
          <w:trHeight w:val="624"/>
        </w:trPr>
        <w:tc>
          <w:tcPr>
            <w:tcW w:w="720" w:type="dxa"/>
          </w:tcPr>
          <w:p w14:paraId="5F42B174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1C9E9DF6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495A6" wp14:editId="0E1DE304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0B726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4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0C1EB2A6" w14:textId="0B253929" w:rsidR="003D1B71" w:rsidRPr="00380FD1" w:rsidRDefault="000D2205" w:rsidP="00380FD1">
            <w:pPr>
              <w:pStyle w:val="Information"/>
            </w:pPr>
            <w:r>
              <w:t>+63</w:t>
            </w:r>
            <w:r w:rsidR="008C78A8">
              <w:t>9770787625</w:t>
            </w:r>
          </w:p>
        </w:tc>
        <w:tc>
          <w:tcPr>
            <w:tcW w:w="423" w:type="dxa"/>
            <w:vMerge/>
          </w:tcPr>
          <w:p w14:paraId="10B83A56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06A2B948" w14:textId="77777777" w:rsidR="003D1B71" w:rsidRDefault="003D1B71" w:rsidP="005801E5">
            <w:pPr>
              <w:pStyle w:val="Heading1"/>
            </w:pPr>
          </w:p>
        </w:tc>
      </w:tr>
      <w:tr w:rsidR="003D1B71" w14:paraId="034CE45A" w14:textId="77777777" w:rsidTr="003D1B71">
        <w:trPr>
          <w:trHeight w:val="183"/>
        </w:trPr>
        <w:tc>
          <w:tcPr>
            <w:tcW w:w="720" w:type="dxa"/>
          </w:tcPr>
          <w:p w14:paraId="4E2C472E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13B38402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68DC0176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B3109AC" w14:textId="77777777" w:rsidR="003D1B71" w:rsidRDefault="003D1B71" w:rsidP="005801E5">
            <w:pPr>
              <w:pStyle w:val="Heading1"/>
            </w:pPr>
          </w:p>
        </w:tc>
      </w:tr>
      <w:tr w:rsidR="003D1B71" w14:paraId="753E4997" w14:textId="77777777" w:rsidTr="003D1B71">
        <w:trPr>
          <w:trHeight w:val="633"/>
        </w:trPr>
        <w:tc>
          <w:tcPr>
            <w:tcW w:w="720" w:type="dxa"/>
          </w:tcPr>
          <w:p w14:paraId="37E11482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50DC8177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9ABE89" wp14:editId="6A8C5C71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1B14B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6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365F9297" w14:textId="4933226C" w:rsidR="003D1B71" w:rsidRPr="00380FD1" w:rsidRDefault="0046317F" w:rsidP="00380FD1">
            <w:pPr>
              <w:pStyle w:val="Information"/>
            </w:pPr>
            <w:r>
              <w:t>r.valdez@8thgstudios.com</w:t>
            </w:r>
          </w:p>
        </w:tc>
        <w:tc>
          <w:tcPr>
            <w:tcW w:w="423" w:type="dxa"/>
            <w:vMerge/>
          </w:tcPr>
          <w:p w14:paraId="0B8774F7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669ECD7E" w14:textId="77777777" w:rsidR="003D1B71" w:rsidRDefault="003D1B71" w:rsidP="005801E5">
            <w:pPr>
              <w:pStyle w:val="Heading1"/>
            </w:pPr>
          </w:p>
        </w:tc>
      </w:tr>
      <w:tr w:rsidR="003D1B71" w14:paraId="5B042E73" w14:textId="77777777" w:rsidTr="003D1B71">
        <w:trPr>
          <w:trHeight w:val="174"/>
        </w:trPr>
        <w:tc>
          <w:tcPr>
            <w:tcW w:w="720" w:type="dxa"/>
          </w:tcPr>
          <w:p w14:paraId="719A187E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14:paraId="3FAA96AE" w14:textId="77777777"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14:paraId="0E636343" w14:textId="77777777"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15E3B0D9" w14:textId="77777777" w:rsidR="003D1B71" w:rsidRDefault="003D1B71" w:rsidP="005801E5">
            <w:pPr>
              <w:pStyle w:val="Heading1"/>
            </w:pPr>
          </w:p>
        </w:tc>
      </w:tr>
      <w:tr w:rsidR="003D1B71" w14:paraId="41ABB4A0" w14:textId="77777777" w:rsidTr="003D1B71">
        <w:trPr>
          <w:trHeight w:val="633"/>
        </w:trPr>
        <w:tc>
          <w:tcPr>
            <w:tcW w:w="720" w:type="dxa"/>
          </w:tcPr>
          <w:p w14:paraId="4A76E5C4" w14:textId="77777777"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4E5970EF" w14:textId="77777777"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C3509D" wp14:editId="50F870A6">
                      <wp:extent cx="338455" cy="346075"/>
                      <wp:effectExtent l="0" t="0" r="4445" b="0"/>
                      <wp:docPr id="23" name="Group 23" descr="websit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8" name="Freeform: Shape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3" name="Picture 36" descr="websit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F0918" id="Group 23" o:spid="_x0000_s1026" alt="website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0d1d51 [3206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6" o:spid="_x0000_s1028" type="#_x0000_t75" alt="website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">
                        <v:imagedata r:id="rId18" o:title="websit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14:paraId="584E6DC5" w14:textId="77777777" w:rsidR="003D1B71" w:rsidRPr="00380FD1" w:rsidRDefault="00231F4C" w:rsidP="00380FD1">
            <w:pPr>
              <w:pStyle w:val="Information"/>
            </w:pPr>
            <w:r w:rsidRPr="00231F4C">
              <w:t>www.linkedin.com/in/ray-d-valdez</w:t>
            </w:r>
          </w:p>
        </w:tc>
        <w:tc>
          <w:tcPr>
            <w:tcW w:w="423" w:type="dxa"/>
            <w:vMerge/>
          </w:tcPr>
          <w:p w14:paraId="53D5FC73" w14:textId="77777777" w:rsidR="003D1B71" w:rsidRDefault="003D1B71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342B878" w14:textId="77777777" w:rsidR="003D1B71" w:rsidRDefault="003D1B71" w:rsidP="005801E5">
            <w:pPr>
              <w:pStyle w:val="Heading1"/>
            </w:pPr>
          </w:p>
        </w:tc>
      </w:tr>
      <w:tr w:rsidR="003D1B71" w14:paraId="61BA89AC" w14:textId="77777777" w:rsidTr="003D1B71">
        <w:trPr>
          <w:trHeight w:val="2448"/>
        </w:trPr>
        <w:tc>
          <w:tcPr>
            <w:tcW w:w="720" w:type="dxa"/>
          </w:tcPr>
          <w:p w14:paraId="733D4094" w14:textId="77777777"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14:paraId="0FE36188" w14:textId="77777777"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</w:tcPr>
          <w:p w14:paraId="21216A50" w14:textId="77777777" w:rsidR="003D1B71" w:rsidRDefault="003D1B71" w:rsidP="00222466"/>
        </w:tc>
        <w:tc>
          <w:tcPr>
            <w:tcW w:w="6607" w:type="dxa"/>
            <w:vMerge/>
          </w:tcPr>
          <w:p w14:paraId="19F8329E" w14:textId="77777777" w:rsidR="003D1B71" w:rsidRDefault="003D1B71" w:rsidP="00222466"/>
        </w:tc>
      </w:tr>
    </w:tbl>
    <w:p w14:paraId="4C40871E" w14:textId="77777777" w:rsidR="007F5B63" w:rsidRPr="00CE1E3D" w:rsidRDefault="007F5B63" w:rsidP="006D79A8">
      <w:pPr>
        <w:pStyle w:val="BodyText"/>
      </w:pPr>
    </w:p>
    <w:sectPr w:rsidR="007F5B63" w:rsidRPr="00CE1E3D" w:rsidSect="003D1B71">
      <w:headerReference w:type="default" r:id="rId19"/>
      <w:footerReference w:type="default" r:id="rId20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FF15" w14:textId="77777777" w:rsidR="000271E3" w:rsidRDefault="000271E3" w:rsidP="00590471">
      <w:r>
        <w:separator/>
      </w:r>
    </w:p>
  </w:endnote>
  <w:endnote w:type="continuationSeparator" w:id="0">
    <w:p w14:paraId="67C55877" w14:textId="77777777" w:rsidR="000271E3" w:rsidRDefault="000271E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636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6EA742" w14:textId="77777777" w:rsidR="00FE04C0" w:rsidRDefault="00FE04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137866" w14:textId="77777777" w:rsidR="00FE04C0" w:rsidRDefault="00FE0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2A11" w14:textId="77777777" w:rsidR="000271E3" w:rsidRDefault="000271E3" w:rsidP="00590471">
      <w:r>
        <w:separator/>
      </w:r>
    </w:p>
  </w:footnote>
  <w:footnote w:type="continuationSeparator" w:id="0">
    <w:p w14:paraId="7DAAFF35" w14:textId="77777777" w:rsidR="000271E3" w:rsidRDefault="000271E3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4C0E" w14:textId="77777777" w:rsidR="00590471" w:rsidRDefault="009406EC" w:rsidP="00060042">
    <w:pPr>
      <w:pStyle w:val="BodyText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B5B9DD" wp14:editId="61A7F5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1D709" w14:textId="77777777" w:rsidR="009406EC" w:rsidRDefault="009406E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B5B9D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2a/xkgUAAGA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7HeuAF3rkzl8jexQeHL&#10;5l492CF6gwnzrkdQN+P9EhjJcf3/MJPmavqSaDqcxOOJy0imxyP/Ag210dEIr1KkbOblO5wcpdMj&#10;n9k8EIy62pUpT5mMbTw8crlxNwNscHjgCj8uqT6gxnVAKWl3AesAxscuYGV/h3TeA8P9ApbeLDb+&#10;jH94LcsXtnbUsvzM/6WWZe88/sawKbf/y8X8T9Lv26O6/WPo9F8A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2c567a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" filled="f" stroked="f" strokeweight=".5pt">
                <v:textbox inset=",7.2pt,,7.2pt">
                  <w:txbxContent>
                    <w:p w14:paraId="0371D709" w14:textId="77777777" w:rsidR="009406EC" w:rsidRDefault="009406E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88D49E2"/>
    <w:multiLevelType w:val="multilevel"/>
    <w:tmpl w:val="6FE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605E"/>
    <w:multiLevelType w:val="multilevel"/>
    <w:tmpl w:val="953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7311"/>
    <w:multiLevelType w:val="multilevel"/>
    <w:tmpl w:val="587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E1C2B"/>
    <w:multiLevelType w:val="hybridMultilevel"/>
    <w:tmpl w:val="86945886"/>
    <w:lvl w:ilvl="0" w:tplc="F978FA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23D34"/>
    <w:multiLevelType w:val="hybridMultilevel"/>
    <w:tmpl w:val="49C68DF0"/>
    <w:lvl w:ilvl="0" w:tplc="C3F2B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0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4F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2D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6E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85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C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07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85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C0325F"/>
    <w:multiLevelType w:val="hybridMultilevel"/>
    <w:tmpl w:val="2C36906A"/>
    <w:lvl w:ilvl="0" w:tplc="BFEA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03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AF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85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0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6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E7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4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9A32D7"/>
    <w:multiLevelType w:val="multilevel"/>
    <w:tmpl w:val="4FB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74C89"/>
    <w:multiLevelType w:val="multilevel"/>
    <w:tmpl w:val="F4F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491229">
    <w:abstractNumId w:val="1"/>
  </w:num>
  <w:num w:numId="2" w16cid:durableId="2113089348">
    <w:abstractNumId w:val="4"/>
  </w:num>
  <w:num w:numId="3" w16cid:durableId="1297494728">
    <w:abstractNumId w:val="0"/>
  </w:num>
  <w:num w:numId="4" w16cid:durableId="1661734267">
    <w:abstractNumId w:val="8"/>
  </w:num>
  <w:num w:numId="5" w16cid:durableId="435252403">
    <w:abstractNumId w:val="7"/>
  </w:num>
  <w:num w:numId="6" w16cid:durableId="501287557">
    <w:abstractNumId w:val="6"/>
  </w:num>
  <w:num w:numId="7" w16cid:durableId="1337806289">
    <w:abstractNumId w:val="2"/>
  </w:num>
  <w:num w:numId="8" w16cid:durableId="878516270">
    <w:abstractNumId w:val="10"/>
  </w:num>
  <w:num w:numId="9" w16cid:durableId="1071122809">
    <w:abstractNumId w:val="9"/>
  </w:num>
  <w:num w:numId="10" w16cid:durableId="862473915">
    <w:abstractNumId w:val="5"/>
  </w:num>
  <w:num w:numId="11" w16cid:durableId="1610701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4C"/>
    <w:rsid w:val="0002180D"/>
    <w:rsid w:val="000271E3"/>
    <w:rsid w:val="000517F2"/>
    <w:rsid w:val="00060042"/>
    <w:rsid w:val="00065ED5"/>
    <w:rsid w:val="00080A04"/>
    <w:rsid w:val="0008685D"/>
    <w:rsid w:val="00090860"/>
    <w:rsid w:val="000A3E98"/>
    <w:rsid w:val="000B39C2"/>
    <w:rsid w:val="000B49F6"/>
    <w:rsid w:val="000C75F4"/>
    <w:rsid w:val="000D2205"/>
    <w:rsid w:val="000F0616"/>
    <w:rsid w:val="001105E9"/>
    <w:rsid w:val="00112FD7"/>
    <w:rsid w:val="00150ABD"/>
    <w:rsid w:val="00154D80"/>
    <w:rsid w:val="001946FC"/>
    <w:rsid w:val="00197B39"/>
    <w:rsid w:val="001C52A5"/>
    <w:rsid w:val="001F30FD"/>
    <w:rsid w:val="001F5E9F"/>
    <w:rsid w:val="00222466"/>
    <w:rsid w:val="00231F4C"/>
    <w:rsid w:val="0024753C"/>
    <w:rsid w:val="0025736F"/>
    <w:rsid w:val="00276026"/>
    <w:rsid w:val="002B28E1"/>
    <w:rsid w:val="002B4549"/>
    <w:rsid w:val="002F47F1"/>
    <w:rsid w:val="00302AEF"/>
    <w:rsid w:val="00310F17"/>
    <w:rsid w:val="00322A46"/>
    <w:rsid w:val="003326CB"/>
    <w:rsid w:val="00353B60"/>
    <w:rsid w:val="0036125D"/>
    <w:rsid w:val="003732B7"/>
    <w:rsid w:val="00376291"/>
    <w:rsid w:val="00380FD1"/>
    <w:rsid w:val="00383D02"/>
    <w:rsid w:val="00385DE7"/>
    <w:rsid w:val="003A2A23"/>
    <w:rsid w:val="003B102C"/>
    <w:rsid w:val="003D1B71"/>
    <w:rsid w:val="003F4737"/>
    <w:rsid w:val="003F7E5A"/>
    <w:rsid w:val="00404029"/>
    <w:rsid w:val="00424847"/>
    <w:rsid w:val="004478BD"/>
    <w:rsid w:val="004520BA"/>
    <w:rsid w:val="0046317F"/>
    <w:rsid w:val="0046416C"/>
    <w:rsid w:val="00467908"/>
    <w:rsid w:val="004712EF"/>
    <w:rsid w:val="00471B8B"/>
    <w:rsid w:val="00486921"/>
    <w:rsid w:val="00492E6E"/>
    <w:rsid w:val="004A714C"/>
    <w:rsid w:val="004A791C"/>
    <w:rsid w:val="004D5748"/>
    <w:rsid w:val="004E158A"/>
    <w:rsid w:val="00536BE1"/>
    <w:rsid w:val="00540CB1"/>
    <w:rsid w:val="00565C77"/>
    <w:rsid w:val="0056708E"/>
    <w:rsid w:val="005801E5"/>
    <w:rsid w:val="00585517"/>
    <w:rsid w:val="00590471"/>
    <w:rsid w:val="005A17CE"/>
    <w:rsid w:val="005D01FA"/>
    <w:rsid w:val="005D0DB3"/>
    <w:rsid w:val="005D302A"/>
    <w:rsid w:val="00601E3E"/>
    <w:rsid w:val="00625DC1"/>
    <w:rsid w:val="00627ECC"/>
    <w:rsid w:val="00653E17"/>
    <w:rsid w:val="00656351"/>
    <w:rsid w:val="006644AA"/>
    <w:rsid w:val="00673601"/>
    <w:rsid w:val="006A08E8"/>
    <w:rsid w:val="006B2C94"/>
    <w:rsid w:val="006B716C"/>
    <w:rsid w:val="006C7996"/>
    <w:rsid w:val="006D79A8"/>
    <w:rsid w:val="006D7F9D"/>
    <w:rsid w:val="006E1697"/>
    <w:rsid w:val="0070220B"/>
    <w:rsid w:val="0070435A"/>
    <w:rsid w:val="0072350B"/>
    <w:rsid w:val="0072353B"/>
    <w:rsid w:val="007575B6"/>
    <w:rsid w:val="00762C67"/>
    <w:rsid w:val="0076506C"/>
    <w:rsid w:val="007749DF"/>
    <w:rsid w:val="007764DC"/>
    <w:rsid w:val="00780061"/>
    <w:rsid w:val="00794D20"/>
    <w:rsid w:val="007A0158"/>
    <w:rsid w:val="007A1D49"/>
    <w:rsid w:val="007B3C81"/>
    <w:rsid w:val="007B625D"/>
    <w:rsid w:val="007D67CA"/>
    <w:rsid w:val="007E668F"/>
    <w:rsid w:val="007F5B63"/>
    <w:rsid w:val="00803A0A"/>
    <w:rsid w:val="00846CB9"/>
    <w:rsid w:val="0085262B"/>
    <w:rsid w:val="008566AA"/>
    <w:rsid w:val="00856FF8"/>
    <w:rsid w:val="008670D2"/>
    <w:rsid w:val="00884DB1"/>
    <w:rsid w:val="00895AF6"/>
    <w:rsid w:val="008A00F5"/>
    <w:rsid w:val="008A1E6E"/>
    <w:rsid w:val="008C024F"/>
    <w:rsid w:val="008C2CFC"/>
    <w:rsid w:val="008C78A8"/>
    <w:rsid w:val="008D3E36"/>
    <w:rsid w:val="008F07B2"/>
    <w:rsid w:val="00912DC8"/>
    <w:rsid w:val="00922098"/>
    <w:rsid w:val="009260A1"/>
    <w:rsid w:val="0092748A"/>
    <w:rsid w:val="00931751"/>
    <w:rsid w:val="009406EC"/>
    <w:rsid w:val="009475DC"/>
    <w:rsid w:val="00967B93"/>
    <w:rsid w:val="009771BF"/>
    <w:rsid w:val="0098037D"/>
    <w:rsid w:val="00990735"/>
    <w:rsid w:val="009C39A3"/>
    <w:rsid w:val="009D090F"/>
    <w:rsid w:val="009E0FAA"/>
    <w:rsid w:val="00A235E1"/>
    <w:rsid w:val="00A31464"/>
    <w:rsid w:val="00A31B16"/>
    <w:rsid w:val="00A32C52"/>
    <w:rsid w:val="00A33613"/>
    <w:rsid w:val="00A47A8D"/>
    <w:rsid w:val="00A67F77"/>
    <w:rsid w:val="00A71F8C"/>
    <w:rsid w:val="00A7775F"/>
    <w:rsid w:val="00A870E9"/>
    <w:rsid w:val="00A965A6"/>
    <w:rsid w:val="00AC6C7E"/>
    <w:rsid w:val="00AF6B2F"/>
    <w:rsid w:val="00AF7A82"/>
    <w:rsid w:val="00B14254"/>
    <w:rsid w:val="00B21102"/>
    <w:rsid w:val="00B22DF8"/>
    <w:rsid w:val="00B24390"/>
    <w:rsid w:val="00B4158A"/>
    <w:rsid w:val="00B6466C"/>
    <w:rsid w:val="00B6639E"/>
    <w:rsid w:val="00B80207"/>
    <w:rsid w:val="00BB1B5D"/>
    <w:rsid w:val="00BC22C7"/>
    <w:rsid w:val="00BD195A"/>
    <w:rsid w:val="00BD68D9"/>
    <w:rsid w:val="00BE02EF"/>
    <w:rsid w:val="00BE1A6A"/>
    <w:rsid w:val="00C07240"/>
    <w:rsid w:val="00C14078"/>
    <w:rsid w:val="00C26830"/>
    <w:rsid w:val="00C43D25"/>
    <w:rsid w:val="00CA4019"/>
    <w:rsid w:val="00CE1E3D"/>
    <w:rsid w:val="00D027BB"/>
    <w:rsid w:val="00D02E7D"/>
    <w:rsid w:val="00D048E3"/>
    <w:rsid w:val="00D053FA"/>
    <w:rsid w:val="00D539F0"/>
    <w:rsid w:val="00D76353"/>
    <w:rsid w:val="00DA14F2"/>
    <w:rsid w:val="00DA6425"/>
    <w:rsid w:val="00DC3F0A"/>
    <w:rsid w:val="00DC4D23"/>
    <w:rsid w:val="00DD1620"/>
    <w:rsid w:val="00DE61F0"/>
    <w:rsid w:val="00DF7D50"/>
    <w:rsid w:val="00E26AED"/>
    <w:rsid w:val="00E32A19"/>
    <w:rsid w:val="00E3367B"/>
    <w:rsid w:val="00E43E78"/>
    <w:rsid w:val="00E73AB8"/>
    <w:rsid w:val="00E75610"/>
    <w:rsid w:val="00E87C2C"/>
    <w:rsid w:val="00E90A60"/>
    <w:rsid w:val="00EB17AB"/>
    <w:rsid w:val="00EC17D1"/>
    <w:rsid w:val="00ED3BEC"/>
    <w:rsid w:val="00ED47F7"/>
    <w:rsid w:val="00EE10B1"/>
    <w:rsid w:val="00EE2388"/>
    <w:rsid w:val="00EE7E09"/>
    <w:rsid w:val="00F0223C"/>
    <w:rsid w:val="00F1312D"/>
    <w:rsid w:val="00F15861"/>
    <w:rsid w:val="00F3235D"/>
    <w:rsid w:val="00F32393"/>
    <w:rsid w:val="00F461A7"/>
    <w:rsid w:val="00F47A8B"/>
    <w:rsid w:val="00F83C73"/>
    <w:rsid w:val="00F878BD"/>
    <w:rsid w:val="00F908E5"/>
    <w:rsid w:val="00FE04C0"/>
    <w:rsid w:val="00FE7401"/>
    <w:rsid w:val="00FF13A5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825BD9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3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valdez\AppData\Roaming\Microsoft\Templates\Blue%20spher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0E5338BEEA4E848D3491A867A1B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A171F-0A72-47B0-9B8A-C4A0049CA681}"/>
      </w:docPartPr>
      <w:docPartBody>
        <w:p w:rsidR="00DB2C54" w:rsidRDefault="00721831">
          <w:pPr>
            <w:pStyle w:val="2F0E5338BEEA4E848D3491A867A1B5A4"/>
          </w:pPr>
          <w:r w:rsidRPr="00AC6C7E">
            <w:t>Experience</w:t>
          </w:r>
        </w:p>
      </w:docPartBody>
    </w:docPart>
    <w:docPart>
      <w:docPartPr>
        <w:name w:val="7C8299709F304C989A6EA916416AE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CC5FC-4B58-4938-9140-D3359C560925}"/>
      </w:docPartPr>
      <w:docPartBody>
        <w:p w:rsidR="00DB2C54" w:rsidRDefault="00721831">
          <w:pPr>
            <w:pStyle w:val="7C8299709F304C989A6EA916416AE8D1"/>
          </w:pPr>
          <w:r w:rsidRPr="00AC6C7E">
            <w:t>Education</w:t>
          </w:r>
        </w:p>
      </w:docPartBody>
    </w:docPart>
    <w:docPart>
      <w:docPartPr>
        <w:name w:val="D39F8B4B3345453DAE3CDB85937F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7E16-3877-47F3-8918-19DC25B536BE}"/>
      </w:docPartPr>
      <w:docPartBody>
        <w:p w:rsidR="00DB2C54" w:rsidRDefault="00721831">
          <w:pPr>
            <w:pStyle w:val="D39F8B4B3345453DAE3CDB85937FFA49"/>
          </w:pPr>
          <w:r w:rsidRPr="00AC6C7E">
            <w:t>References</w:t>
          </w:r>
        </w:p>
      </w:docPartBody>
    </w:docPart>
    <w:docPart>
      <w:docPartPr>
        <w:name w:val="05E1C3F0DA8942FD853A6E36EDADC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41933-27EF-495D-87EC-2115F31EA687}"/>
      </w:docPartPr>
      <w:docPartBody>
        <w:p w:rsidR="00DB2C54" w:rsidRDefault="00721831">
          <w:pPr>
            <w:pStyle w:val="05E1C3F0DA8942FD853A6E36EDADC839"/>
          </w:pPr>
          <w:r w:rsidRPr="00740017">
            <w:rPr>
              <w:rFonts w:ascii="Calibri" w:hAnsi="Calibri" w:cs="Calibri"/>
            </w:rPr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31"/>
    <w:rsid w:val="00014D1D"/>
    <w:rsid w:val="00084E81"/>
    <w:rsid w:val="001B62E5"/>
    <w:rsid w:val="001E31DC"/>
    <w:rsid w:val="004160BC"/>
    <w:rsid w:val="00721831"/>
    <w:rsid w:val="008A6242"/>
    <w:rsid w:val="00964035"/>
    <w:rsid w:val="00AD38FC"/>
    <w:rsid w:val="00CF182B"/>
    <w:rsid w:val="00CF5CD6"/>
    <w:rsid w:val="00D3755D"/>
    <w:rsid w:val="00DB2C54"/>
    <w:rsid w:val="00E1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E5338BEEA4E848D3491A867A1B5A4">
    <w:name w:val="2F0E5338BEEA4E848D3491A867A1B5A4"/>
  </w:style>
  <w:style w:type="paragraph" w:customStyle="1" w:styleId="7C8299709F304C989A6EA916416AE8D1">
    <w:name w:val="7C8299709F304C989A6EA916416AE8D1"/>
  </w:style>
  <w:style w:type="paragraph" w:customStyle="1" w:styleId="D39F8B4B3345453DAE3CDB85937FFA49">
    <w:name w:val="D39F8B4B3345453DAE3CDB85937FFA49"/>
  </w:style>
  <w:style w:type="paragraph" w:customStyle="1" w:styleId="05E1C3F0DA8942FD853A6E36EDADC839">
    <w:name w:val="05E1C3F0DA8942FD853A6E36EDADC8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2022-10-08T01:22:00Z</dcterms:created>
  <dcterms:modified xsi:type="dcterms:W3CDTF">2022-10-16T13:26:00Z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7295cc1-d279-42ac-ab4d-3b0f4fece050_Enabled">
    <vt:lpwstr>true</vt:lpwstr>
  </property>
  <property fmtid="{D5CDD505-2E9C-101B-9397-08002B2CF9AE}" pid="4" name="MSIP_Label_a7295cc1-d279-42ac-ab4d-3b0f4fece050_SetDate">
    <vt:lpwstr>2022-04-03T05:25:30Z</vt:lpwstr>
  </property>
  <property fmtid="{D5CDD505-2E9C-101B-9397-08002B2CF9AE}" pid="5" name="MSIP_Label_a7295cc1-d279-42ac-ab4d-3b0f4fece050_Method">
    <vt:lpwstr>Standard</vt:lpwstr>
  </property>
  <property fmtid="{D5CDD505-2E9C-101B-9397-08002B2CF9AE}" pid="6" name="MSIP_Label_a7295cc1-d279-42ac-ab4d-3b0f4fece050_Name">
    <vt:lpwstr>FUJITSU-RESTRICTED​</vt:lpwstr>
  </property>
  <property fmtid="{D5CDD505-2E9C-101B-9397-08002B2CF9AE}" pid="7" name="MSIP_Label_a7295cc1-d279-42ac-ab4d-3b0f4fece050_SiteId">
    <vt:lpwstr>a19f121d-81e1-4858-a9d8-736e267fd4c7</vt:lpwstr>
  </property>
  <property fmtid="{D5CDD505-2E9C-101B-9397-08002B2CF9AE}" pid="8" name="MSIP_Label_a7295cc1-d279-42ac-ab4d-3b0f4fece050_ActionId">
    <vt:lpwstr>6f76488a-b188-4d15-934a-55bc0898ed00</vt:lpwstr>
  </property>
  <property fmtid="{D5CDD505-2E9C-101B-9397-08002B2CF9AE}" pid="9" name="MSIP_Label_a7295cc1-d279-42ac-ab4d-3b0f4fece050_ContentBits">
    <vt:lpwstr>0</vt:lpwstr>
  </property>
</Properties>
</file>